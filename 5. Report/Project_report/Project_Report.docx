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1C" w:rsidRDefault="00783B71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F63" w:rsidRPr="00482F63">
        <w:rPr>
          <w:noProof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" filled="f" stroked="f" strokeweight=".5pt">
            <v:path arrowok="t"/>
            <v:textbox>
              <w:txbxContent>
                <w:p w:rsidR="007C751C" w:rsidRDefault="00783B71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>
                    <w:rPr>
                      <w:rFonts w:ascii="Arial" w:hAnsi="Arial" w:cs="Arial"/>
                      <w:sz w:val="56"/>
                      <w:lang w:val="en-IN"/>
                    </w:rPr>
                    <w:t>quiz</w:t>
                  </w:r>
                  <w:bookmarkStart w:id="0" w:name="_GoBack"/>
                  <w:bookmarkEnd w:id="0"/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C751C" w:rsidRDefault="00783B7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Code: &lt;CODE&gt;</w:t>
                  </w:r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7C751C" w:rsidRDefault="007C751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82F63" w:rsidRPr="00482F63">
        <w:rPr>
          <w:rFonts w:ascii="Arial" w:hAnsi="Arial" w:cs="Arial"/>
          <w:noProof/>
          <w:sz w:val="18"/>
          <w:lang w:val="en-IN" w:eastAsia="en-IN" w:bidi="ar-SA"/>
        </w:rPr>
        <w:pict>
          <v:group id="Group 7" o:spid="_x0000_s1034" style="position:absolute;left:0;text-align:left;margin-left:-19pt;margin-top:-38.1pt;width:62.9pt;height:66.5pt;z-index:251662336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<v:path arrowok="t" o:connecttype="custom" o:connectlocs="15649068,0;0,25730192;15649068,25730192;19580233,19782761;5821156,19782761;17614651,0;1564906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<v:path arrowok="t" o:connecttype="custom" o:connectlocs="10962856,0;12928608,0;1965752,18043525;0,18043525;10962856,0" o:connectangles="0,0,0,0,0"/>
            </v:shape>
            <w10:wrap anchorx="margin"/>
          </v:group>
        </w:pict>
      </w:r>
      <w:r w:rsidR="00482F63" w:rsidRPr="00482F63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w:pict>
          <v:group id="Group 10" o:spid="_x0000_s1031" style="position:absolute;left:0;text-align:left;margin-left:375.5pt;margin-top:.6pt;width:58.85pt;height:63.7pt;z-index:251663360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<v:path arrowok="t" o:connecttype="custom" o:connectlocs="10130521,6249988;15951799,6249988;19832645,0;3805254,0;0,6199584;10130521,6249988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<v:path arrowok="t" o:connecttype="custom" o:connectlocs="10963703,0;12853988,0;1965904,17843500;0,17843500;1096370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<v:path arrowok="t" o:connecttype="custom" o:connectlocs="10835660,0;12750800,0;1915140,17843500;0,17843500;10835660,0" o:connectangles="0,0,0,0,0"/>
            </v:shape>
          </v:group>
        </w:pict>
      </w:r>
      <w:r>
        <w:rPr>
          <w:rFonts w:ascii="Arial" w:hAnsi="Arial" w:cs="Arial"/>
          <w:sz w:val="18"/>
        </w:rPr>
        <w:t>./</w:t>
      </w:r>
    </w:p>
    <w:p w:rsidR="007C751C" w:rsidRDefault="00482F63">
      <w:pPr>
        <w:ind w:firstLine="0"/>
        <w:rPr>
          <w:rFonts w:ascii="Arial" w:hAnsi="Arial" w:cs="Arial"/>
          <w:sz w:val="20"/>
          <w:szCs w:val="20"/>
        </w:rPr>
      </w:pPr>
      <w:r w:rsidRPr="00482F63">
        <w:rPr>
          <w:noProof/>
          <w:lang w:val="en-IN" w:eastAsia="en-IN" w:bidi="ar-SA"/>
        </w:rPr>
        <w:pict>
          <v:shape id="Text Box 107" o:spid="_x0000_s1030" style="position:absolute;margin-left:-44.25pt;margin-top:537.15pt;width:384.75pt;height:67pt;z-index:-251655168;visibility:visible;mso-width-relative:margin;mso-height-relative:margin" coordsize="4743450,3181350" o:spt="100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7C751C" w:rsidRDefault="00783B7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7C751C" w:rsidRDefault="00783B7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7C751C" w:rsidRDefault="00783B7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7C751C" w:rsidRDefault="00783B71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7C751C" w:rsidRDefault="007C751C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C751C" w:rsidRDefault="007C751C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7C751C" w:rsidRDefault="007C751C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C751C" w:rsidRDefault="007C751C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C751C" w:rsidRDefault="007C751C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C751C" w:rsidRDefault="007C751C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7C751C" w:rsidRDefault="007C751C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783B71"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B71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275"/>
        <w:gridCol w:w="1085"/>
        <w:gridCol w:w="1808"/>
        <w:gridCol w:w="1645"/>
        <w:gridCol w:w="1934"/>
        <w:gridCol w:w="2728"/>
      </w:tblGrid>
      <w:tr w:rsidR="007C751C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7C751C">
        <w:trPr>
          <w:cantSplit/>
          <w:trHeight w:val="1264"/>
        </w:trPr>
        <w:tc>
          <w:tcPr>
            <w:tcW w:w="609" w:type="pct"/>
            <w:vAlign w:val="center"/>
          </w:tcPr>
          <w:p w:rsidR="007C751C" w:rsidRDefault="00783B7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7C751C" w:rsidRDefault="00167178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21/11</w:t>
            </w:r>
            <w:r w:rsidR="00783B71"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 w:rsidR="007C751C" w:rsidRDefault="001A0A24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Sanket Walke</w:t>
            </w:r>
          </w:p>
        </w:tc>
        <w:tc>
          <w:tcPr>
            <w:tcW w:w="785" w:type="pct"/>
            <w:vAlign w:val="center"/>
          </w:tcPr>
          <w:p w:rsidR="007C751C" w:rsidRDefault="007C751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C751C" w:rsidRDefault="007C751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C751C" w:rsidRDefault="007C751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7C751C" w:rsidRDefault="00783B7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7C751C" w:rsidRDefault="007C751C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7C751C" w:rsidRDefault="007C751C">
      <w:pPr>
        <w:pStyle w:val="TOCHeading1"/>
        <w:jc w:val="center"/>
        <w:rPr>
          <w:rFonts w:ascii="Arial" w:hAnsi="Arial" w:cs="Arial"/>
        </w:rPr>
      </w:pPr>
      <w:bookmarkStart w:id="1" w:name="_Toc229764175"/>
      <w:bookmarkStart w:id="2" w:name="_Toc229759047"/>
    </w:p>
    <w:p w:rsidR="007C751C" w:rsidRDefault="007C751C">
      <w:pPr>
        <w:pStyle w:val="TOCHeading1"/>
        <w:jc w:val="center"/>
        <w:rPr>
          <w:rFonts w:ascii="Arial" w:hAnsi="Arial" w:cs="Arial"/>
        </w:rPr>
      </w:pPr>
    </w:p>
    <w:p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751C" w:rsidRDefault="007C751C">
          <w:pPr>
            <w:pStyle w:val="TOCHeading1"/>
          </w:pPr>
        </w:p>
        <w:p w:rsidR="007C751C" w:rsidRDefault="00482F63"/>
      </w:sdtContent>
    </w:sdt>
    <w:p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7C751C" w:rsidRDefault="007C751C"/>
    <w:p w:rsidR="007C751C" w:rsidRDefault="007C751C"/>
    <w:bookmarkEnd w:id="1"/>
    <w:bookmarkEnd w:id="2"/>
    <w:bookmarkEnd w:id="3"/>
    <w:bookmarkEnd w:id="4"/>
    <w:p w:rsidR="007C751C" w:rsidRDefault="007C751C"/>
    <w:sectPr w:rsidR="007C751C" w:rsidSect="00482F63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BE0" w:rsidRDefault="00A92BE0">
      <w:r>
        <w:separator/>
      </w:r>
    </w:p>
  </w:endnote>
  <w:endnote w:type="continuationSeparator" w:id="1">
    <w:p w:rsidR="00A92BE0" w:rsidRDefault="00A92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1C" w:rsidRDefault="007C751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7C751C">
      <w:tc>
        <w:tcPr>
          <w:tcW w:w="3960" w:type="dxa"/>
        </w:tcPr>
        <w:p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Content>
                <w:p w:rsidR="007C751C" w:rsidRDefault="00783B7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A0A2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A0A24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482F63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C751C" w:rsidRDefault="007C751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BE0" w:rsidRDefault="00A92BE0">
      <w:r>
        <w:separator/>
      </w:r>
    </w:p>
  </w:footnote>
  <w:footnote w:type="continuationSeparator" w:id="1">
    <w:p w:rsidR="00A92BE0" w:rsidRDefault="00A92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1C" w:rsidRDefault="007C751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7C751C">
      <w:tc>
        <w:tcPr>
          <w:tcW w:w="6768" w:type="dxa"/>
        </w:tcPr>
        <w:p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751C" w:rsidRDefault="007C751C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178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0A24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2F63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3B71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51C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2BE0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qFormat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0"/>
    <w:lsdException w:name="header" w:uiPriority="0" w:qFormat="1"/>
    <w:lsdException w:name="index heading" w:semiHidden="1" w:uiPriority="0" w:unhideWhenUsed="0" w:qFormat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uiPriority="0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iPriority="0" w:unhideWhenUsed="0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semiHidden="1" w:uiPriority="59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482F63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482F63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82F6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F63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2F63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2F63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63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63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63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63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2F6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rsid w:val="00482F63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482F63"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482F6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82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82F63"/>
    <w:rPr>
      <w:b/>
      <w:bCs/>
    </w:rPr>
  </w:style>
  <w:style w:type="paragraph" w:styleId="Date">
    <w:name w:val="Date"/>
    <w:basedOn w:val="Normal"/>
    <w:next w:val="Normal"/>
    <w:link w:val="DateChar"/>
    <w:rsid w:val="00482F63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sid w:val="00482F63"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sid w:val="00482F63"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rsid w:val="00482F6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rsid w:val="00482F63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sid w:val="00482F63"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rsid w:val="00482F6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482F6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482F63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482F63"/>
  </w:style>
  <w:style w:type="character" w:styleId="Strong">
    <w:name w:val="Strong"/>
    <w:uiPriority w:val="22"/>
    <w:qFormat/>
    <w:rsid w:val="00482F63"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63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482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2F63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rsid w:val="00482F6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482F6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482F63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rsid w:val="00482F6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rsid w:val="00482F6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rsid w:val="00482F6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rsid w:val="00482F6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rsid w:val="00482F6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rsid w:val="00482F6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sid w:val="00482F63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482F63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482F63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482F63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482F63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482F63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482F63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482F63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482F63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482F63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sid w:val="00482F63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482F6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82F63"/>
  </w:style>
  <w:style w:type="paragraph" w:styleId="ListParagraph">
    <w:name w:val="List Paragraph"/>
    <w:basedOn w:val="Normal"/>
    <w:link w:val="ListParagraphChar"/>
    <w:uiPriority w:val="34"/>
    <w:qFormat/>
    <w:rsid w:val="00482F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F63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482F6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63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482F6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sid w:val="00482F63"/>
    <w:rPr>
      <w:i/>
      <w:iCs/>
      <w:color w:val="5A5A5A"/>
    </w:rPr>
  </w:style>
  <w:style w:type="character" w:customStyle="1" w:styleId="IntenseEmphasis1">
    <w:name w:val="Intense Emphasis1"/>
    <w:uiPriority w:val="21"/>
    <w:qFormat/>
    <w:rsid w:val="00482F63"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sid w:val="00482F63"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sid w:val="00482F63"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sid w:val="00482F63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82F63"/>
    <w:pPr>
      <w:outlineLvl w:val="9"/>
    </w:pPr>
  </w:style>
  <w:style w:type="paragraph" w:customStyle="1" w:styleId="LogoText">
    <w:name w:val="LogoText"/>
    <w:basedOn w:val="CommentText"/>
    <w:rsid w:val="00482F63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sid w:val="00482F63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2F63"/>
  </w:style>
  <w:style w:type="character" w:customStyle="1" w:styleId="FooterChar">
    <w:name w:val="Footer Char"/>
    <w:basedOn w:val="DefaultParagraphFont"/>
    <w:link w:val="Footer"/>
    <w:uiPriority w:val="99"/>
    <w:rsid w:val="00482F63"/>
  </w:style>
  <w:style w:type="paragraph" w:customStyle="1" w:styleId="BulletL1">
    <w:name w:val="Bullet_L1"/>
    <w:basedOn w:val="Normal"/>
    <w:rsid w:val="00482F63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482F63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482F63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sid w:val="00482F6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482F63"/>
    <w:rPr>
      <w:color w:val="808080"/>
    </w:rPr>
  </w:style>
  <w:style w:type="character" w:customStyle="1" w:styleId="DateChar">
    <w:name w:val="Date Char"/>
    <w:link w:val="Date"/>
    <w:qFormat/>
    <w:rsid w:val="00482F63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  <w:rsid w:val="00482F63"/>
  </w:style>
  <w:style w:type="character" w:customStyle="1" w:styleId="BodyTextChar1">
    <w:name w:val="Body Text Char1"/>
    <w:link w:val="BodyText"/>
    <w:qFormat/>
    <w:rsid w:val="00482F63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rsid w:val="00482F63"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sid w:val="00482F63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rsid w:val="00482F63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482F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sid w:val="00482F63"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rsid w:val="00482F63"/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82F6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82F63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482F63"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82F63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1D0D811-0D24-4146-A0DC-9673199AAC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9FE2A9-B94E-4CCE-9C98-E630FA494FD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3</cp:revision>
  <cp:lastPrinted>2014-03-29T07:34:00Z</cp:lastPrinted>
  <dcterms:created xsi:type="dcterms:W3CDTF">2021-11-21T07:12:00Z</dcterms:created>
  <dcterms:modified xsi:type="dcterms:W3CDTF">2021-11-25T05:27:00Z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